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AB06D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EF7F478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096A8E1E" w14:textId="77777777" w:rsidR="00C10195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14.06.21</w:t>
            </w:r>
          </w:p>
        </w:tc>
      </w:tr>
      <w:tr w:rsidR="00654F48" w14:paraId="1371BE43" w14:textId="77777777" w:rsidTr="00C10195">
        <w:tc>
          <w:tcPr>
            <w:tcW w:w="2830" w:type="dxa"/>
            <w:vAlign w:val="center"/>
          </w:tcPr>
          <w:p w14:paraId="7ED2E1B7" w14:textId="77777777" w:rsidR="00654F48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2A349E" w14:textId="77777777" w:rsidR="00654F48" w:rsidRDefault="00654F48" w:rsidP="00654F48">
            <w:pPr>
              <w:ind w:firstLine="0"/>
              <w:jc w:val="left"/>
            </w:pPr>
            <w:r>
              <w:t xml:space="preserve">Сделал формирование файла с ИД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1D319D71" w14:textId="77777777" w:rsidR="00654F48" w:rsidRPr="00AB7DED" w:rsidRDefault="00AB7DED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02.07.21</w:t>
            </w:r>
          </w:p>
        </w:tc>
      </w:tr>
      <w:tr w:rsidR="00654F48" w14:paraId="24473126" w14:textId="77777777" w:rsidTr="00C10195">
        <w:tc>
          <w:tcPr>
            <w:tcW w:w="2830" w:type="dxa"/>
            <w:vAlign w:val="center"/>
          </w:tcPr>
          <w:p w14:paraId="0D9CCB63" w14:textId="77777777" w:rsidR="00654F48" w:rsidRPr="00945E30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3334D89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1) </w:t>
            </w:r>
            <w:r>
              <w:t>Доделал формирование файла gidr2k.dat.</w:t>
            </w:r>
          </w:p>
          <w:p w14:paraId="72325FED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2) </w:t>
            </w:r>
            <w:r>
              <w:t xml:space="preserve">Убрал </w:t>
            </w:r>
            <w:proofErr w:type="spellStart"/>
            <w:r>
              <w:t>discription</w:t>
            </w:r>
            <w:proofErr w:type="spellEnd"/>
            <w:r>
              <w:t>, так как в файле со старым форматом нет описания для соединений.</w:t>
            </w:r>
          </w:p>
          <w:p w14:paraId="1196FB2A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3) </w:t>
            </w:r>
            <w:r>
              <w:t>Таблицы характеристик для насосов сделал как в старом формате.</w:t>
            </w:r>
          </w:p>
          <w:p w14:paraId="682E3BAB" w14:textId="77777777" w:rsidR="00654F48" w:rsidRDefault="00654F48" w:rsidP="00654F48">
            <w:pPr>
              <w:ind w:firstLine="0"/>
              <w:jc w:val="left"/>
            </w:pPr>
            <w:r w:rsidRPr="00945E30">
              <w:t xml:space="preserve">4) </w:t>
            </w:r>
            <w:r>
              <w:t>Добавил расходы для всех соединений.</w:t>
            </w:r>
          </w:p>
        </w:tc>
        <w:tc>
          <w:tcPr>
            <w:tcW w:w="1411" w:type="dxa"/>
            <w:vAlign w:val="center"/>
          </w:tcPr>
          <w:p w14:paraId="50B3FEE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07.07.21</w:t>
            </w:r>
          </w:p>
        </w:tc>
      </w:tr>
      <w:tr w:rsidR="00654F48" w14:paraId="5D3DDC55" w14:textId="77777777" w:rsidTr="00C10195">
        <w:tc>
          <w:tcPr>
            <w:tcW w:w="2830" w:type="dxa"/>
            <w:vAlign w:val="center"/>
          </w:tcPr>
          <w:p w14:paraId="5A3545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8CAC3D1" w14:textId="77777777" w:rsidR="00654F48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>1) C</w:t>
            </w:r>
            <w:r w:rsidRPr="00945E30">
              <w:t>делал файл measure.dat</w:t>
            </w:r>
          </w:p>
        </w:tc>
        <w:tc>
          <w:tcPr>
            <w:tcW w:w="1411" w:type="dxa"/>
            <w:vAlign w:val="center"/>
          </w:tcPr>
          <w:p w14:paraId="25C6F8A7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08.07.21</w:t>
            </w:r>
          </w:p>
        </w:tc>
      </w:tr>
      <w:tr w:rsidR="00654F48" w14:paraId="73B572B9" w14:textId="77777777" w:rsidTr="00C10195">
        <w:tc>
          <w:tcPr>
            <w:tcW w:w="2830" w:type="dxa"/>
            <w:vAlign w:val="center"/>
          </w:tcPr>
          <w:p w14:paraId="293A958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7871E0E" w14:textId="77777777" w:rsidR="00654F48" w:rsidRDefault="00654F48" w:rsidP="00654F48">
            <w:pPr>
              <w:ind w:firstLine="0"/>
              <w:jc w:val="left"/>
            </w:pPr>
            <w:r>
              <w:t>Исправил:</w:t>
            </w:r>
          </w:p>
          <w:p w14:paraId="2598D9E7" w14:textId="77777777" w:rsidR="00654F48" w:rsidRDefault="00654F48" w:rsidP="00654F48">
            <w:pPr>
              <w:ind w:firstLine="0"/>
              <w:jc w:val="left"/>
            </w:pPr>
            <w:r>
              <w:t xml:space="preserve">1) В </w:t>
            </w:r>
            <w:proofErr w:type="spellStart"/>
            <w:r>
              <w:t>параметрозависимом</w:t>
            </w:r>
            <w:proofErr w:type="spellEnd"/>
            <w:r>
              <w:t xml:space="preserve"> соединении добавил множитель параллельных геометрий</w:t>
            </w:r>
          </w:p>
          <w:p w14:paraId="73EC2C16" w14:textId="77777777" w:rsidR="00654F48" w:rsidRDefault="00654F48" w:rsidP="00654F48">
            <w:pPr>
              <w:ind w:firstLine="0"/>
              <w:jc w:val="left"/>
            </w:pPr>
            <w:r>
              <w:t>2) При считывании таблицы в файле gidr2k.dat не возникает ошибка</w:t>
            </w:r>
          </w:p>
          <w:p w14:paraId="46643889" w14:textId="77777777" w:rsidR="00654F48" w:rsidRDefault="00654F48" w:rsidP="00654F48">
            <w:pPr>
              <w:ind w:firstLine="0"/>
              <w:jc w:val="left"/>
            </w:pPr>
            <w:r>
              <w:t xml:space="preserve">3) Изменил ключевые слова для файла measure.dat в соответствии с </w:t>
            </w:r>
            <w:proofErr w:type="spellStart"/>
            <w:r>
              <w:t>xlsx</w:t>
            </w:r>
            <w:proofErr w:type="spellEnd"/>
            <w:r>
              <w:t xml:space="preserve"> файлом.</w:t>
            </w:r>
          </w:p>
        </w:tc>
        <w:tc>
          <w:tcPr>
            <w:tcW w:w="1411" w:type="dxa"/>
            <w:vAlign w:val="center"/>
          </w:tcPr>
          <w:p w14:paraId="0DD9B30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09.07.21</w:t>
            </w:r>
          </w:p>
        </w:tc>
      </w:tr>
      <w:tr w:rsidR="00654F48" w14:paraId="6362C48C" w14:textId="77777777" w:rsidTr="00C10195">
        <w:tc>
          <w:tcPr>
            <w:tcW w:w="2830" w:type="dxa"/>
            <w:vAlign w:val="center"/>
          </w:tcPr>
          <w:p w14:paraId="12FF0DFC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DC829E1" w14:textId="77777777" w:rsidR="00654F48" w:rsidRDefault="00654F48" w:rsidP="00654F48">
            <w:pPr>
              <w:ind w:firstLine="0"/>
              <w:jc w:val="left"/>
            </w:pPr>
            <w:r w:rsidRPr="00536E41">
              <w:t>1) Доделал формирование файла gidr2k в новом формате в части заполнения гомологических характеристик насоса.</w:t>
            </w:r>
          </w:p>
        </w:tc>
        <w:tc>
          <w:tcPr>
            <w:tcW w:w="1411" w:type="dxa"/>
            <w:vAlign w:val="center"/>
          </w:tcPr>
          <w:p w14:paraId="62FB7274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10.07.21</w:t>
            </w:r>
          </w:p>
        </w:tc>
      </w:tr>
      <w:tr w:rsidR="00654F48" w14:paraId="49DD0C2A" w14:textId="77777777" w:rsidTr="00C10195">
        <w:tc>
          <w:tcPr>
            <w:tcW w:w="2830" w:type="dxa"/>
            <w:vAlign w:val="center"/>
          </w:tcPr>
          <w:p w14:paraId="5F1B2B1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050F157" w14:textId="77777777" w:rsidR="00654F48" w:rsidRPr="0018305D" w:rsidRDefault="00654F48" w:rsidP="00654F48">
            <w:pPr>
              <w:ind w:firstLine="0"/>
              <w:jc w:val="left"/>
            </w:pPr>
            <w:r w:rsidRPr="0018305D">
              <w:t xml:space="preserve">1) </w:t>
            </w:r>
            <w:r>
              <w:t xml:space="preserve">Исправил ошибку с ключевыми словами для насосов,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2C47643C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18722CCC" w14:textId="77777777" w:rsidTr="00C10195">
        <w:tc>
          <w:tcPr>
            <w:tcW w:w="2830" w:type="dxa"/>
            <w:vAlign w:val="center"/>
          </w:tcPr>
          <w:p w14:paraId="4028943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FCA6CC6" w14:textId="77777777" w:rsidR="00654F48" w:rsidRPr="0018305D" w:rsidRDefault="00654F48" w:rsidP="00654F48">
            <w:pPr>
              <w:ind w:firstLine="0"/>
              <w:jc w:val="left"/>
            </w:pPr>
            <w:r>
              <w:t xml:space="preserve">1) Исправил ошибку с записью расходов теплоносителя для файла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18305D">
              <w:t>2</w:t>
            </w:r>
            <w:r>
              <w:rPr>
                <w:lang w:val="en-US"/>
              </w:rPr>
              <w:t>k</w:t>
            </w:r>
            <w:r w:rsidRPr="0018305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43BBD89F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11.07.21</w:t>
            </w:r>
          </w:p>
        </w:tc>
      </w:tr>
      <w:tr w:rsidR="00654F48" w14:paraId="6F399AB7" w14:textId="77777777" w:rsidTr="00C10195">
        <w:tc>
          <w:tcPr>
            <w:tcW w:w="2830" w:type="dxa"/>
            <w:vAlign w:val="center"/>
          </w:tcPr>
          <w:p w14:paraId="6F2D4A3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5.0)</w:t>
            </w:r>
          </w:p>
        </w:tc>
        <w:tc>
          <w:tcPr>
            <w:tcW w:w="5387" w:type="dxa"/>
            <w:vAlign w:val="center"/>
          </w:tcPr>
          <w:p w14:paraId="37847A4B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19629D">
              <w:t>делал файл ELPOWS.DAT</w:t>
            </w:r>
          </w:p>
        </w:tc>
        <w:tc>
          <w:tcPr>
            <w:tcW w:w="1411" w:type="dxa"/>
            <w:vAlign w:val="center"/>
          </w:tcPr>
          <w:p w14:paraId="70545B25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13.07.21</w:t>
            </w:r>
          </w:p>
        </w:tc>
      </w:tr>
      <w:tr w:rsidR="00654F48" w14:paraId="7019DEDD" w14:textId="77777777" w:rsidTr="00C10195">
        <w:tc>
          <w:tcPr>
            <w:tcW w:w="2830" w:type="dxa"/>
            <w:vAlign w:val="center"/>
          </w:tcPr>
          <w:p w14:paraId="0FF15D7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6.0)</w:t>
            </w:r>
          </w:p>
        </w:tc>
        <w:tc>
          <w:tcPr>
            <w:tcW w:w="5387" w:type="dxa"/>
            <w:vAlign w:val="center"/>
          </w:tcPr>
          <w:p w14:paraId="399C3364" w14:textId="77777777" w:rsidR="00654F48" w:rsidRDefault="00654F48" w:rsidP="00654F48">
            <w:pPr>
              <w:ind w:firstLine="0"/>
              <w:jc w:val="left"/>
            </w:pPr>
            <w:r>
              <w:t xml:space="preserve">1) Исправил ошибку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19629D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19629D">
              <w:t xml:space="preserve"> </w:t>
            </w:r>
            <w:r>
              <w:t xml:space="preserve">с сообщением ошибки в </w:t>
            </w:r>
            <w:proofErr w:type="spellStart"/>
            <w:r>
              <w:t>консоле</w:t>
            </w:r>
            <w:proofErr w:type="spellEnd"/>
          </w:p>
          <w:p w14:paraId="386C58E6" w14:textId="77777777" w:rsidR="00654F48" w:rsidRPr="0019629D" w:rsidRDefault="00654F48" w:rsidP="00654F48">
            <w:pPr>
              <w:ind w:firstLine="0"/>
              <w:jc w:val="left"/>
            </w:pPr>
            <w:r>
              <w:t>2) С</w:t>
            </w:r>
            <w:r w:rsidRPr="0019629D">
              <w:t>делал файл ASUELK.DAT</w:t>
            </w:r>
          </w:p>
        </w:tc>
        <w:tc>
          <w:tcPr>
            <w:tcW w:w="1411" w:type="dxa"/>
            <w:vAlign w:val="center"/>
          </w:tcPr>
          <w:p w14:paraId="2F9B33AA" w14:textId="77777777" w:rsidR="00654F48" w:rsidRPr="005E68DB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15.07.21</w:t>
            </w:r>
          </w:p>
        </w:tc>
      </w:tr>
      <w:tr w:rsidR="00654F48" w14:paraId="6C19B287" w14:textId="77777777" w:rsidTr="00C10195">
        <w:tc>
          <w:tcPr>
            <w:tcW w:w="2830" w:type="dxa"/>
            <w:vAlign w:val="center"/>
          </w:tcPr>
          <w:p w14:paraId="2B87C9E2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7.0)</w:t>
            </w:r>
          </w:p>
        </w:tc>
        <w:tc>
          <w:tcPr>
            <w:tcW w:w="5387" w:type="dxa"/>
            <w:vAlign w:val="center"/>
          </w:tcPr>
          <w:p w14:paraId="1358B7D9" w14:textId="77777777" w:rsidR="00654F48" w:rsidRDefault="00654F48" w:rsidP="00654F48">
            <w:pPr>
              <w:ind w:firstLine="0"/>
              <w:jc w:val="left"/>
            </w:pPr>
            <w:r>
              <w:t>1) С</w:t>
            </w:r>
            <w:r w:rsidRPr="00C10195">
              <w:t>делал файл ASUELM.DAT.</w:t>
            </w:r>
          </w:p>
        </w:tc>
        <w:tc>
          <w:tcPr>
            <w:tcW w:w="1411" w:type="dxa"/>
            <w:vAlign w:val="center"/>
          </w:tcPr>
          <w:p w14:paraId="4D91C404" w14:textId="77777777" w:rsidR="00654F48" w:rsidRPr="00C10195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.07.21</w:t>
            </w:r>
          </w:p>
        </w:tc>
      </w:tr>
      <w:tr w:rsidR="00654F48" w14:paraId="2CB34147" w14:textId="77777777" w:rsidTr="00C10195">
        <w:tc>
          <w:tcPr>
            <w:tcW w:w="2830" w:type="dxa"/>
            <w:vAlign w:val="center"/>
          </w:tcPr>
          <w:p w14:paraId="30E2E68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8.0)</w:t>
            </w:r>
          </w:p>
        </w:tc>
        <w:tc>
          <w:tcPr>
            <w:tcW w:w="5387" w:type="dxa"/>
            <w:vAlign w:val="center"/>
          </w:tcPr>
          <w:p w14:paraId="0BB2515D" w14:textId="77777777" w:rsidR="00654F48" w:rsidRPr="000F6433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0F6433">
              <w:rPr>
                <w:lang w:val="en-US"/>
              </w:rPr>
              <w:t>делал</w:t>
            </w:r>
            <w:proofErr w:type="spellEnd"/>
            <w:r w:rsidRPr="000F6433">
              <w:rPr>
                <w:lang w:val="en-US"/>
              </w:rPr>
              <w:t xml:space="preserve"> </w:t>
            </w:r>
            <w:proofErr w:type="spellStart"/>
            <w:r w:rsidRPr="000F6433">
              <w:rPr>
                <w:lang w:val="en-US"/>
              </w:rPr>
              <w:t>файл</w:t>
            </w:r>
            <w:proofErr w:type="spellEnd"/>
            <w:r w:rsidRPr="000F6433">
              <w:rPr>
                <w:lang w:val="en-US"/>
              </w:rPr>
              <w:t xml:space="preserve"> hstr.dat</w:t>
            </w:r>
          </w:p>
        </w:tc>
        <w:tc>
          <w:tcPr>
            <w:tcW w:w="1411" w:type="dxa"/>
            <w:vAlign w:val="center"/>
          </w:tcPr>
          <w:p w14:paraId="52E8167B" w14:textId="77777777" w:rsidR="00654F48" w:rsidRPr="000F643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20.07.21</w:t>
            </w:r>
          </w:p>
        </w:tc>
      </w:tr>
      <w:tr w:rsidR="00654F48" w14:paraId="13D8C824" w14:textId="77777777" w:rsidTr="00C10195">
        <w:tc>
          <w:tcPr>
            <w:tcW w:w="2830" w:type="dxa"/>
            <w:vAlign w:val="center"/>
          </w:tcPr>
          <w:p w14:paraId="73DC1D6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8.1)</w:t>
            </w:r>
          </w:p>
        </w:tc>
        <w:tc>
          <w:tcPr>
            <w:tcW w:w="5387" w:type="dxa"/>
            <w:vAlign w:val="center"/>
          </w:tcPr>
          <w:p w14:paraId="5E60E5BD" w14:textId="77777777" w:rsidR="00654F48" w:rsidRPr="00A678D3" w:rsidRDefault="00654F48" w:rsidP="00654F48">
            <w:pPr>
              <w:ind w:firstLine="0"/>
              <w:jc w:val="left"/>
            </w:pPr>
            <w:r w:rsidRPr="00A678D3">
              <w:t>1) Исправи</w:t>
            </w:r>
            <w:r>
              <w:t>л</w:t>
            </w:r>
            <w:r w:rsidRPr="00A678D3">
              <w:t xml:space="preserve"> в файле </w:t>
            </w:r>
            <w:proofErr w:type="spellStart"/>
            <w:r w:rsidRPr="00A678D3">
              <w:t>hstr</w:t>
            </w:r>
            <w:proofErr w:type="spellEnd"/>
            <w:r w:rsidRPr="00A678D3">
              <w:t xml:space="preserve"> в свойствах элемента, в </w:t>
            </w:r>
            <w:proofErr w:type="spellStart"/>
            <w:r w:rsidRPr="00A678D3">
              <w:t>comment</w:t>
            </w:r>
            <w:proofErr w:type="spellEnd"/>
            <w:r w:rsidRPr="00A678D3">
              <w:t xml:space="preserve"> "Имя теплообменной поверхности" на </w:t>
            </w:r>
            <w:r w:rsidRPr="00A678D3">
              <w:lastRenderedPageBreak/>
              <w:t>"источник тепловыделений" или "Тепловое соединение"</w:t>
            </w:r>
          </w:p>
        </w:tc>
        <w:tc>
          <w:tcPr>
            <w:tcW w:w="1411" w:type="dxa"/>
            <w:vAlign w:val="center"/>
          </w:tcPr>
          <w:p w14:paraId="465A5E19" w14:textId="77777777" w:rsidR="00654F48" w:rsidRPr="00A678D3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lastRenderedPageBreak/>
              <w:t>23</w:t>
            </w:r>
            <w:r>
              <w:rPr>
                <w:lang w:val="en-US"/>
              </w:rPr>
              <w:t>.07.21</w:t>
            </w:r>
          </w:p>
        </w:tc>
      </w:tr>
      <w:tr w:rsidR="00654F48" w14:paraId="19AD6E27" w14:textId="77777777" w:rsidTr="00C10195">
        <w:tc>
          <w:tcPr>
            <w:tcW w:w="2830" w:type="dxa"/>
            <w:vAlign w:val="center"/>
          </w:tcPr>
          <w:p w14:paraId="7E82C57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8.2)</w:t>
            </w:r>
          </w:p>
        </w:tc>
        <w:tc>
          <w:tcPr>
            <w:tcW w:w="5387" w:type="dxa"/>
            <w:vAlign w:val="center"/>
          </w:tcPr>
          <w:p w14:paraId="79DF90B8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исправил свойство </w:t>
            </w:r>
            <w:r>
              <w:rPr>
                <w:lang w:val="en-US"/>
              </w:rPr>
              <w:t>description</w:t>
            </w:r>
            <w:r w:rsidRPr="00701C12">
              <w:t xml:space="preserve"> </w:t>
            </w:r>
            <w:r>
              <w:t>для турбин</w:t>
            </w:r>
          </w:p>
          <w:p w14:paraId="10BFDF27" w14:textId="77777777" w:rsidR="00654F48" w:rsidRDefault="00654F48" w:rsidP="00654F48">
            <w:pPr>
              <w:ind w:firstLine="0"/>
              <w:jc w:val="left"/>
            </w:pPr>
            <w:r>
              <w:t xml:space="preserve">2)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изменил запись имени для турбин.</w:t>
            </w:r>
          </w:p>
          <w:p w14:paraId="2BE09BD5" w14:textId="77777777" w:rsidR="00654F48" w:rsidRDefault="00654F48" w:rsidP="00654F48">
            <w:pPr>
              <w:ind w:firstLine="0"/>
              <w:jc w:val="left"/>
            </w:pPr>
            <w:r>
              <w:t xml:space="preserve">3) В файле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62C70ADA" w14:textId="77777777" w:rsidR="00654F48" w:rsidRDefault="00654F48" w:rsidP="00654F48">
            <w:pPr>
              <w:ind w:firstLine="0"/>
              <w:jc w:val="left"/>
            </w:pPr>
            <w:r>
              <w:t xml:space="preserve">4) 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08F82A2F" w14:textId="77777777" w:rsidR="00654F48" w:rsidRDefault="00654F48" w:rsidP="00654F48">
            <w:pPr>
              <w:ind w:firstLine="0"/>
              <w:jc w:val="left"/>
            </w:pPr>
            <w:r w:rsidRPr="00701C12">
              <w:t xml:space="preserve">5) </w:t>
            </w:r>
            <w:r>
              <w:t xml:space="preserve">В файле </w:t>
            </w:r>
            <w:r>
              <w:rPr>
                <w:lang w:val="en-US"/>
              </w:rPr>
              <w:t>main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33771083" w14:textId="77777777" w:rsidR="00654F48" w:rsidRDefault="00654F48" w:rsidP="00654F48">
            <w:pPr>
              <w:ind w:firstLine="0"/>
              <w:jc w:val="left"/>
            </w:pPr>
            <w:r>
              <w:t>6</w:t>
            </w:r>
            <w:r w:rsidRPr="00701C12">
              <w:t xml:space="preserve">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t xml:space="preserve"> добавил концовку блоков для верного формирования 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формата.</w:t>
            </w:r>
          </w:p>
          <w:p w14:paraId="79C13758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7) </w:t>
            </w:r>
            <w:r>
              <w:t xml:space="preserve">Заменил тип создаваемых файлов с </w:t>
            </w:r>
            <w:r w:rsidRPr="00701C12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701C12">
              <w:t xml:space="preserve"> </w:t>
            </w:r>
            <w:r>
              <w:t xml:space="preserve">на </w:t>
            </w:r>
            <w:r w:rsidRPr="00701C12">
              <w:t>.</w:t>
            </w:r>
            <w:r>
              <w:rPr>
                <w:lang w:val="en-US"/>
              </w:rPr>
              <w:t>xml</w:t>
            </w:r>
          </w:p>
          <w:p w14:paraId="04752F4C" w14:textId="77777777" w:rsidR="00654F48" w:rsidRPr="00701C12" w:rsidRDefault="00654F48" w:rsidP="00654F48">
            <w:pPr>
              <w:ind w:firstLine="0"/>
              <w:jc w:val="left"/>
            </w:pPr>
          </w:p>
        </w:tc>
        <w:tc>
          <w:tcPr>
            <w:tcW w:w="1411" w:type="dxa"/>
            <w:vAlign w:val="center"/>
          </w:tcPr>
          <w:p w14:paraId="1EA421B2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25.07.21</w:t>
            </w:r>
          </w:p>
        </w:tc>
      </w:tr>
      <w:tr w:rsidR="00654F48" w14:paraId="4E75CDED" w14:textId="77777777" w:rsidTr="00C10195">
        <w:tc>
          <w:tcPr>
            <w:tcW w:w="2830" w:type="dxa"/>
            <w:vAlign w:val="center"/>
          </w:tcPr>
          <w:p w14:paraId="2D67826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t>8.4)</w:t>
            </w:r>
          </w:p>
        </w:tc>
        <w:tc>
          <w:tcPr>
            <w:tcW w:w="5387" w:type="dxa"/>
            <w:vAlign w:val="center"/>
          </w:tcPr>
          <w:p w14:paraId="77022751" w14:textId="77777777" w:rsidR="00654F48" w:rsidRPr="00701C12" w:rsidRDefault="00654F48" w:rsidP="00654F48">
            <w:pPr>
              <w:ind w:firstLine="0"/>
              <w:jc w:val="left"/>
            </w:pPr>
            <w:r w:rsidRPr="00701C1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hstr</w:t>
            </w:r>
            <w:proofErr w:type="spellEnd"/>
            <w:r w:rsidRPr="00701C12">
              <w:t>.</w:t>
            </w:r>
            <w:r>
              <w:rPr>
                <w:lang w:val="en-US"/>
              </w:rPr>
              <w:t>xml</w:t>
            </w:r>
            <w:r w:rsidRPr="00701C12">
              <w:t xml:space="preserve"> </w:t>
            </w:r>
            <w:r>
              <w:t>исправил ошибку с вводимыми данными для свойств.</w:t>
            </w:r>
          </w:p>
        </w:tc>
        <w:tc>
          <w:tcPr>
            <w:tcW w:w="1411" w:type="dxa"/>
            <w:vAlign w:val="center"/>
          </w:tcPr>
          <w:p w14:paraId="28AB4B55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26</w:t>
            </w:r>
            <w:r>
              <w:rPr>
                <w:lang w:val="en-US"/>
              </w:rPr>
              <w:t>.07.21</w:t>
            </w:r>
          </w:p>
        </w:tc>
      </w:tr>
      <w:tr w:rsidR="00654F48" w14:paraId="392D538B" w14:textId="77777777" w:rsidTr="00C10195">
        <w:tc>
          <w:tcPr>
            <w:tcW w:w="2830" w:type="dxa"/>
            <w:vAlign w:val="center"/>
          </w:tcPr>
          <w:p w14:paraId="1869D2F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ECF2DB7" w14:textId="77777777" w:rsidR="00654F48" w:rsidRPr="00701C1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canent.xml</w:t>
            </w:r>
          </w:p>
        </w:tc>
        <w:tc>
          <w:tcPr>
            <w:tcW w:w="1411" w:type="dxa"/>
            <w:vAlign w:val="center"/>
          </w:tcPr>
          <w:p w14:paraId="5D19931B" w14:textId="77777777" w:rsidR="00654F48" w:rsidRPr="00701C1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28.07.21</w:t>
            </w:r>
          </w:p>
        </w:tc>
      </w:tr>
      <w:tr w:rsidR="00654F48" w14:paraId="61B4122B" w14:textId="77777777" w:rsidTr="00C10195">
        <w:tc>
          <w:tcPr>
            <w:tcW w:w="2830" w:type="dxa"/>
            <w:vAlign w:val="center"/>
          </w:tcPr>
          <w:p w14:paraId="1AEAC215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245727" w14:textId="77777777" w:rsidR="00654F48" w:rsidRPr="00DA5392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t xml:space="preserve">Сделал файл </w:t>
            </w:r>
            <w:r>
              <w:rPr>
                <w:lang w:val="en-US"/>
              </w:rPr>
              <w:t>asuval.xml</w:t>
            </w:r>
          </w:p>
        </w:tc>
        <w:tc>
          <w:tcPr>
            <w:tcW w:w="1411" w:type="dxa"/>
            <w:vAlign w:val="center"/>
          </w:tcPr>
          <w:p w14:paraId="7C303D7E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2098EE6E" w14:textId="77777777" w:rsidTr="00C10195">
        <w:tc>
          <w:tcPr>
            <w:tcW w:w="2830" w:type="dxa"/>
            <w:vAlign w:val="center"/>
          </w:tcPr>
          <w:p w14:paraId="5429DE2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53C5289" w14:textId="77777777" w:rsidR="00654F48" w:rsidRPr="00DA5392" w:rsidRDefault="00654F48" w:rsidP="00654F48">
            <w:pPr>
              <w:ind w:firstLine="0"/>
              <w:jc w:val="left"/>
            </w:pPr>
            <w:r w:rsidRPr="00DA5392">
              <w:t xml:space="preserve">1) </w:t>
            </w:r>
            <w:r>
              <w:t xml:space="preserve">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формировании.</w:t>
            </w:r>
          </w:p>
        </w:tc>
        <w:tc>
          <w:tcPr>
            <w:tcW w:w="1411" w:type="dxa"/>
            <w:vAlign w:val="center"/>
          </w:tcPr>
          <w:p w14:paraId="56373FD7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30.07.21</w:t>
            </w:r>
          </w:p>
        </w:tc>
      </w:tr>
      <w:tr w:rsidR="00654F48" w14:paraId="4E58752A" w14:textId="77777777" w:rsidTr="00C10195">
        <w:tc>
          <w:tcPr>
            <w:tcW w:w="2830" w:type="dxa"/>
            <w:vAlign w:val="center"/>
          </w:tcPr>
          <w:p w14:paraId="25FFA4D7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638C65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 xml:space="preserve">исправил ошибку в формировании свойства </w:t>
            </w:r>
            <w:r>
              <w:rPr>
                <w:lang w:val="en-US"/>
              </w:rPr>
              <w:t>KV</w:t>
            </w:r>
            <w:r w:rsidRPr="00DA5392">
              <w:t>2</w:t>
            </w:r>
          </w:p>
        </w:tc>
        <w:tc>
          <w:tcPr>
            <w:tcW w:w="1411" w:type="dxa"/>
            <w:vAlign w:val="center"/>
          </w:tcPr>
          <w:p w14:paraId="150DD2B0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31</w:t>
            </w:r>
            <w:r>
              <w:rPr>
                <w:lang w:val="en-US"/>
              </w:rPr>
              <w:t>.07.21</w:t>
            </w:r>
          </w:p>
        </w:tc>
      </w:tr>
      <w:tr w:rsidR="00654F48" w14:paraId="2B78E836" w14:textId="77777777" w:rsidTr="00C10195">
        <w:tc>
          <w:tcPr>
            <w:tcW w:w="2830" w:type="dxa"/>
            <w:vAlign w:val="center"/>
          </w:tcPr>
          <w:p w14:paraId="3293B42F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10.3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7744670" w14:textId="77777777" w:rsidR="00654F48" w:rsidRPr="00DA5392" w:rsidRDefault="00654F48" w:rsidP="00654F48">
            <w:pPr>
              <w:ind w:firstLine="0"/>
              <w:jc w:val="left"/>
            </w:pPr>
            <w:r>
              <w:t xml:space="preserve">1) В файле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DA5392">
              <w:t>.</w:t>
            </w:r>
            <w:r>
              <w:rPr>
                <w:lang w:val="en-US"/>
              </w:rPr>
              <w:t>xml</w:t>
            </w:r>
            <w:r w:rsidRPr="00DA5392">
              <w:t xml:space="preserve"> </w:t>
            </w:r>
            <w:r>
              <w:t>исправил ошибку в формировании расхода теплоносителя</w:t>
            </w:r>
          </w:p>
        </w:tc>
        <w:tc>
          <w:tcPr>
            <w:tcW w:w="1411" w:type="dxa"/>
            <w:vAlign w:val="center"/>
          </w:tcPr>
          <w:p w14:paraId="72BF2EF2" w14:textId="77777777" w:rsidR="00654F48" w:rsidRPr="00DA5392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31.07.21</w:t>
            </w:r>
          </w:p>
        </w:tc>
      </w:tr>
      <w:tr w:rsidR="00654F48" w14:paraId="3D518200" w14:textId="77777777" w:rsidTr="00C10195">
        <w:tc>
          <w:tcPr>
            <w:tcW w:w="2830" w:type="dxa"/>
            <w:vAlign w:val="center"/>
          </w:tcPr>
          <w:p w14:paraId="5871217A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71E3890" w14:textId="77777777" w:rsidR="00654F48" w:rsidRPr="007D2E1C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7D2E1C">
              <w:rPr>
                <w:lang w:val="en-US"/>
              </w:rPr>
              <w:t>делал</w:t>
            </w:r>
            <w:proofErr w:type="spellEnd"/>
            <w:r w:rsidRPr="007D2E1C">
              <w:rPr>
                <w:lang w:val="en-US"/>
              </w:rPr>
              <w:t xml:space="preserve"> </w:t>
            </w:r>
            <w:proofErr w:type="spellStart"/>
            <w:r w:rsidRPr="007D2E1C">
              <w:rPr>
                <w:lang w:val="en-US"/>
              </w:rPr>
              <w:t>файл</w:t>
            </w:r>
            <w:proofErr w:type="spellEnd"/>
            <w:r w:rsidRPr="007D2E1C">
              <w:rPr>
                <w:lang w:val="en-US"/>
              </w:rPr>
              <w:t xml:space="preserve"> otyent.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D6CADBA" w14:textId="77777777" w:rsidR="00654F48" w:rsidRPr="007D2E1C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01.08.21</w:t>
            </w:r>
          </w:p>
        </w:tc>
      </w:tr>
      <w:tr w:rsidR="00654F48" w14:paraId="6824E314" w14:textId="77777777" w:rsidTr="00C10195">
        <w:tc>
          <w:tcPr>
            <w:tcW w:w="2830" w:type="dxa"/>
            <w:vAlign w:val="center"/>
          </w:tcPr>
          <w:p w14:paraId="7AF5142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127043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1) Исправил ошибки для файла </w:t>
            </w:r>
            <w:proofErr w:type="spellStart"/>
            <w:r w:rsidRPr="00FF74A7">
              <w:rPr>
                <w:lang w:val="en-US"/>
              </w:rPr>
              <w:t>canent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>, добавил возможность записи различных ТВЭЛов.</w:t>
            </w:r>
          </w:p>
          <w:p w14:paraId="09698366" w14:textId="77777777" w:rsidR="00654F48" w:rsidRPr="00FF74A7" w:rsidRDefault="00654F48" w:rsidP="00654F48">
            <w:pPr>
              <w:ind w:firstLine="0"/>
              <w:jc w:val="left"/>
            </w:pPr>
            <w:r w:rsidRPr="00FF74A7">
              <w:t xml:space="preserve">2) Исправил ошибку для файла </w:t>
            </w:r>
            <w:proofErr w:type="spellStart"/>
            <w:r w:rsidRPr="00FF74A7">
              <w:rPr>
                <w:lang w:val="en-US"/>
              </w:rPr>
              <w:t>otyent</w:t>
            </w:r>
            <w:proofErr w:type="spellEnd"/>
            <w:r w:rsidRPr="00FF74A7">
              <w:t>.</w:t>
            </w:r>
            <w:r>
              <w:rPr>
                <w:lang w:val="en-US"/>
              </w:rPr>
              <w:t>xml</w:t>
            </w:r>
            <w:r>
              <w:t xml:space="preserve"> – изменил размерность массива.</w:t>
            </w:r>
          </w:p>
          <w:p w14:paraId="2FE2975A" w14:textId="77777777" w:rsidR="00654F48" w:rsidRPr="00FF74A7" w:rsidRDefault="00654F48" w:rsidP="00654F48">
            <w:pPr>
              <w:ind w:firstLine="0"/>
              <w:jc w:val="left"/>
            </w:pPr>
            <w:r>
              <w:rPr>
                <w:lang w:val="en-US"/>
              </w:rPr>
              <w:t xml:space="preserve">3) </w:t>
            </w:r>
            <w:proofErr w:type="spellStart"/>
            <w:r>
              <w:rPr>
                <w:lang w:val="en-US"/>
              </w:rPr>
              <w:t>Cделал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oopent.xml</w:t>
            </w:r>
          </w:p>
        </w:tc>
        <w:tc>
          <w:tcPr>
            <w:tcW w:w="1411" w:type="dxa"/>
            <w:vAlign w:val="center"/>
          </w:tcPr>
          <w:p w14:paraId="22D5337C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04.08.21</w:t>
            </w:r>
          </w:p>
        </w:tc>
      </w:tr>
      <w:tr w:rsidR="00654F48" w14:paraId="7B9C3867" w14:textId="77777777" w:rsidTr="00C10195">
        <w:tc>
          <w:tcPr>
            <w:tcW w:w="2830" w:type="dxa"/>
            <w:vAlign w:val="center"/>
          </w:tcPr>
          <w:p w14:paraId="6A285798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12.1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8B5608D" w14:textId="77777777" w:rsidR="00654F48" w:rsidRPr="00FF74A7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Pr="00FF74A7">
              <w:rPr>
                <w:lang w:val="en-US"/>
              </w:rPr>
              <w:t>Исправил</w:t>
            </w:r>
            <w:proofErr w:type="spellEnd"/>
            <w:r w:rsidRPr="00FF74A7">
              <w:rPr>
                <w:lang w:val="en-US"/>
              </w:rPr>
              <w:t xml:space="preserve"> </w:t>
            </w:r>
            <w:proofErr w:type="spellStart"/>
            <w:r w:rsidRPr="00FF74A7">
              <w:rPr>
                <w:lang w:val="en-US"/>
              </w:rPr>
              <w:t>файл</w:t>
            </w:r>
            <w:proofErr w:type="spellEnd"/>
            <w:r w:rsidRPr="00FF74A7">
              <w:rPr>
                <w:lang w:val="en-US"/>
              </w:rPr>
              <w:t xml:space="preserve"> asuelm.xml</w:t>
            </w:r>
          </w:p>
        </w:tc>
        <w:tc>
          <w:tcPr>
            <w:tcW w:w="1411" w:type="dxa"/>
            <w:vAlign w:val="center"/>
          </w:tcPr>
          <w:p w14:paraId="5145BE23" w14:textId="77777777" w:rsidR="00654F48" w:rsidRPr="00FF74A7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05</w:t>
            </w:r>
            <w:r>
              <w:rPr>
                <w:lang w:val="en-US"/>
              </w:rPr>
              <w:t>.08.21</w:t>
            </w:r>
          </w:p>
        </w:tc>
      </w:tr>
      <w:tr w:rsidR="00654F48" w14:paraId="20DD0AD3" w14:textId="77777777" w:rsidTr="00C10195">
        <w:tc>
          <w:tcPr>
            <w:tcW w:w="2830" w:type="dxa"/>
            <w:vAlign w:val="center"/>
          </w:tcPr>
          <w:p w14:paraId="332CB2A4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4CE14B8" w14:textId="77777777" w:rsidR="00654F48" w:rsidRPr="009A214D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Сделал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</w:t>
            </w:r>
            <w:proofErr w:type="spellEnd"/>
            <w:r>
              <w:rPr>
                <w:lang w:val="en-US"/>
              </w:rPr>
              <w:t xml:space="preserve"> upper.xml</w:t>
            </w:r>
          </w:p>
        </w:tc>
        <w:tc>
          <w:tcPr>
            <w:tcW w:w="1411" w:type="dxa"/>
            <w:vAlign w:val="center"/>
          </w:tcPr>
          <w:p w14:paraId="00FDBA34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05.08.21</w:t>
            </w:r>
          </w:p>
        </w:tc>
      </w:tr>
      <w:tr w:rsidR="00654F48" w14:paraId="23C31906" w14:textId="77777777" w:rsidTr="00C10195">
        <w:tc>
          <w:tcPr>
            <w:tcW w:w="2830" w:type="dxa"/>
            <w:vAlign w:val="center"/>
          </w:tcPr>
          <w:p w14:paraId="5AF50164" w14:textId="77777777" w:rsidR="00654F48" w:rsidRDefault="00654F48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433C46" w14:textId="77777777" w:rsidR="00654F48" w:rsidRPr="003E78AD" w:rsidRDefault="00654F48" w:rsidP="00654F48">
            <w:pPr>
              <w:ind w:firstLine="0"/>
              <w:jc w:val="left"/>
            </w:pPr>
            <w:r w:rsidRPr="003E78AD">
              <w:t xml:space="preserve">1) Файл </w:t>
            </w:r>
            <w:proofErr w:type="spellStart"/>
            <w:r w:rsidRPr="005358F1">
              <w:rPr>
                <w:lang w:val="en-US"/>
              </w:rPr>
              <w:t>asuelm</w:t>
            </w:r>
            <w:proofErr w:type="spellEnd"/>
            <w:r w:rsidRPr="003E78AD">
              <w:t>.</w:t>
            </w:r>
            <w:r w:rsidRPr="005358F1">
              <w:rPr>
                <w:lang w:val="en-US"/>
              </w:rPr>
              <w:t>xml</w:t>
            </w:r>
            <w:r w:rsidRPr="003E78AD">
              <w:t>:</w:t>
            </w:r>
          </w:p>
          <w:p w14:paraId="226C0A9F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Исправлена ошибка с параметром </w:t>
            </w:r>
            <w:r w:rsidRPr="005358F1">
              <w:rPr>
                <w:lang w:val="en-US"/>
              </w:rPr>
              <w:t>ELM</w:t>
            </w:r>
            <w:r w:rsidRPr="005358F1">
              <w:t>_</w:t>
            </w:r>
            <w:r w:rsidRPr="005358F1">
              <w:rPr>
                <w:lang w:val="en-US"/>
              </w:rPr>
              <w:t>MHAND</w:t>
            </w:r>
            <w:r w:rsidRPr="005358F1">
              <w:t>.</w:t>
            </w:r>
          </w:p>
        </w:tc>
        <w:tc>
          <w:tcPr>
            <w:tcW w:w="1411" w:type="dxa"/>
            <w:vAlign w:val="center"/>
          </w:tcPr>
          <w:p w14:paraId="25E02A4A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06.08.21</w:t>
            </w:r>
          </w:p>
        </w:tc>
      </w:tr>
      <w:tr w:rsidR="00654F48" w14:paraId="0638972C" w14:textId="77777777" w:rsidTr="00C10195">
        <w:tc>
          <w:tcPr>
            <w:tcW w:w="2830" w:type="dxa"/>
            <w:vAlign w:val="center"/>
          </w:tcPr>
          <w:p w14:paraId="0EA3C13E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13.2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3914A2" w14:textId="77777777" w:rsidR="00654F48" w:rsidRPr="005358F1" w:rsidRDefault="00654F48" w:rsidP="00654F48">
            <w:pPr>
              <w:ind w:firstLine="0"/>
              <w:jc w:val="left"/>
            </w:pPr>
            <w:r w:rsidRPr="005358F1">
              <w:t xml:space="preserve">1) В файле </w:t>
            </w:r>
            <w:proofErr w:type="spellStart"/>
            <w:r w:rsidRPr="005358F1">
              <w:rPr>
                <w:lang w:val="en-US"/>
              </w:rPr>
              <w:t>hstr</w:t>
            </w:r>
            <w:proofErr w:type="spellEnd"/>
            <w:r w:rsidRPr="005358F1">
              <w:t>.</w:t>
            </w:r>
            <w:r w:rsidRPr="005358F1">
              <w:rPr>
                <w:lang w:val="en-US"/>
              </w:rPr>
              <w:t>xml</w:t>
            </w:r>
            <w:r w:rsidRPr="005358F1">
              <w:t xml:space="preserve"> исправил ошибку считывания расчетного элемента типа "0".</w:t>
            </w:r>
          </w:p>
        </w:tc>
        <w:tc>
          <w:tcPr>
            <w:tcW w:w="1411" w:type="dxa"/>
            <w:vAlign w:val="center"/>
          </w:tcPr>
          <w:p w14:paraId="17D94BAB" w14:textId="77777777" w:rsidR="00654F48" w:rsidRPr="005358F1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07.08.21</w:t>
            </w:r>
          </w:p>
        </w:tc>
      </w:tr>
      <w:tr w:rsidR="00654F48" w14:paraId="0372DE1F" w14:textId="77777777" w:rsidTr="00C10195">
        <w:tc>
          <w:tcPr>
            <w:tcW w:w="2830" w:type="dxa"/>
            <w:vAlign w:val="center"/>
          </w:tcPr>
          <w:p w14:paraId="440C215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068D756" w14:textId="77777777" w:rsidR="00654F48" w:rsidRPr="007E5218" w:rsidRDefault="00654F48" w:rsidP="00654F4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>
              <w:rPr>
                <w:lang w:val="en-US"/>
              </w:rPr>
              <w:t>C</w:t>
            </w:r>
            <w:r w:rsidRPr="007E5218">
              <w:rPr>
                <w:lang w:val="en-US"/>
              </w:rPr>
              <w:t>делал</w:t>
            </w:r>
            <w:proofErr w:type="spellEnd"/>
            <w:r w:rsidRPr="007E5218">
              <w:rPr>
                <w:lang w:val="en-US"/>
              </w:rPr>
              <w:t xml:space="preserve"> </w:t>
            </w:r>
            <w:proofErr w:type="spellStart"/>
            <w:r w:rsidRPr="007E5218">
              <w:rPr>
                <w:lang w:val="en-US"/>
              </w:rPr>
              <w:t>файл</w:t>
            </w:r>
            <w:proofErr w:type="spellEnd"/>
            <w:r w:rsidRPr="007E5218">
              <w:rPr>
                <w:lang w:val="en-US"/>
              </w:rPr>
              <w:t xml:space="preserve"> kinet.xml</w:t>
            </w:r>
          </w:p>
        </w:tc>
        <w:tc>
          <w:tcPr>
            <w:tcW w:w="1411" w:type="dxa"/>
            <w:vAlign w:val="center"/>
          </w:tcPr>
          <w:p w14:paraId="7119BCF4" w14:textId="77777777" w:rsidR="00654F4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5FA3D050" w14:textId="77777777" w:rsidTr="00C10195">
        <w:tc>
          <w:tcPr>
            <w:tcW w:w="2830" w:type="dxa"/>
            <w:vAlign w:val="center"/>
          </w:tcPr>
          <w:p w14:paraId="68BFF9F1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7E4729C" w14:textId="77777777" w:rsidR="00654F48" w:rsidRPr="007E5218" w:rsidRDefault="00654F48" w:rsidP="00654F48">
            <w:pPr>
              <w:ind w:firstLine="0"/>
              <w:jc w:val="left"/>
            </w:pPr>
            <w:r w:rsidRPr="007E5218">
              <w:t xml:space="preserve">1) Исправил ошибку с таблицей реактивности от плотности теплоносителя в файле </w:t>
            </w:r>
            <w:proofErr w:type="spellStart"/>
            <w:r w:rsidRPr="007E5218">
              <w:rPr>
                <w:lang w:val="en-US"/>
              </w:rPr>
              <w:t>kinet</w:t>
            </w:r>
            <w:proofErr w:type="spellEnd"/>
            <w:r w:rsidRPr="007E5218">
              <w:t>.</w:t>
            </w:r>
            <w:r w:rsidRPr="007E5218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020D9F45" w14:textId="77777777" w:rsidR="00654F48" w:rsidRPr="007E5218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08.08.21</w:t>
            </w:r>
          </w:p>
        </w:tc>
      </w:tr>
      <w:tr w:rsidR="00654F48" w14:paraId="63EC16D1" w14:textId="77777777" w:rsidTr="00C10195">
        <w:tc>
          <w:tcPr>
            <w:tcW w:w="2830" w:type="dxa"/>
            <w:vAlign w:val="center"/>
          </w:tcPr>
          <w:p w14:paraId="2A7B7A63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14.2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E12F2F7" w14:textId="77777777" w:rsidR="00654F48" w:rsidRDefault="00654F48" w:rsidP="00654F48">
            <w:pPr>
              <w:ind w:firstLine="0"/>
              <w:jc w:val="left"/>
            </w:pPr>
            <w:r>
              <w:t>По файлу kinet.xml</w:t>
            </w:r>
          </w:p>
          <w:p w14:paraId="17FFE71E" w14:textId="77777777" w:rsidR="00654F48" w:rsidRDefault="00654F48" w:rsidP="00654F48">
            <w:pPr>
              <w:ind w:firstLine="0"/>
              <w:jc w:val="left"/>
            </w:pPr>
            <w:r>
              <w:t>1) Исправил формирование всех таблиц. Теперь параметр и аргумент формируются вместе (по точкам).</w:t>
            </w:r>
          </w:p>
          <w:p w14:paraId="4F522744" w14:textId="77777777" w:rsidR="00654F48" w:rsidRPr="007E5218" w:rsidRDefault="00654F48" w:rsidP="00654F48">
            <w:pPr>
              <w:ind w:firstLine="0"/>
              <w:jc w:val="left"/>
            </w:pPr>
            <w:r>
              <w:t>2) Удалил из нового формата свойства  TAZG и TAZX.</w:t>
            </w:r>
          </w:p>
        </w:tc>
        <w:tc>
          <w:tcPr>
            <w:tcW w:w="1411" w:type="dxa"/>
            <w:vAlign w:val="center"/>
          </w:tcPr>
          <w:p w14:paraId="1DB92C7A" w14:textId="77777777" w:rsidR="00654F48" w:rsidRPr="003E78AD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t>09</w:t>
            </w:r>
            <w:r>
              <w:rPr>
                <w:lang w:val="en-US"/>
              </w:rPr>
              <w:t>.08.21</w:t>
            </w:r>
          </w:p>
        </w:tc>
      </w:tr>
      <w:tr w:rsidR="00654F48" w14:paraId="4D73EB7D" w14:textId="77777777" w:rsidTr="00C10195">
        <w:tc>
          <w:tcPr>
            <w:tcW w:w="2830" w:type="dxa"/>
            <w:vAlign w:val="center"/>
          </w:tcPr>
          <w:p w14:paraId="7334293D" w14:textId="77777777" w:rsidR="00654F48" w:rsidRDefault="00654F48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14.3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31EF6C8" w14:textId="77777777" w:rsidR="00654F48" w:rsidRPr="001E5A82" w:rsidRDefault="00654F48" w:rsidP="00654F48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45EE269B" w14:textId="77777777" w:rsidR="00654F48" w:rsidRPr="00EA6B62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1) </w:t>
            </w:r>
            <w:r w:rsidR="00654F48">
              <w:t>Д</w:t>
            </w:r>
            <w:r w:rsidR="00654F48" w:rsidRPr="00EA6B62">
              <w:t xml:space="preserve">ля групп свойств "Общие свойства для активной части ТВС", "Общие свойства для необогреваемого участка на выходе ТВС", "Свойства конструкционных материалов активной части ТВС" и "Свойства конструкционных материалов необогреваемой части ТВС" размерность массивов будет определяться как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);</w:t>
            </w:r>
          </w:p>
          <w:p w14:paraId="5C4BDAE1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2) </w:t>
            </w:r>
            <w:r w:rsidR="00654F48">
              <w:t>Д</w:t>
            </w:r>
            <w:r w:rsidR="00654F48" w:rsidRPr="00EA6B62">
              <w:t xml:space="preserve">ля групп свойств "Свойства </w:t>
            </w:r>
            <w:proofErr w:type="spellStart"/>
            <w:r w:rsidR="00654F48" w:rsidRPr="00EA6B62">
              <w:t>твэлов</w:t>
            </w:r>
            <w:proofErr w:type="spellEnd"/>
            <w:r w:rsidR="00654F48" w:rsidRPr="00EA6B62">
              <w:t xml:space="preserve">", "Свойства газового зазора" и "Свойства оболочки </w:t>
            </w:r>
            <w:proofErr w:type="spellStart"/>
            <w:r w:rsidR="00654F48" w:rsidRPr="00EA6B62">
              <w:t>твэлов</w:t>
            </w:r>
            <w:proofErr w:type="spellEnd"/>
            <w:r w:rsidR="00654F48" w:rsidRPr="00EA6B62">
              <w:t xml:space="preserve">" размерность массивов будет определяться в зависимости от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: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==0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 xml:space="preserve">), при 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JCPROT</w:t>
            </w:r>
            <w:r w:rsidR="00654F48" w:rsidRPr="00EA6B62">
              <w:t xml:space="preserve">==1 размерность = </w:t>
            </w:r>
            <w:r w:rsidR="00654F48" w:rsidRPr="001E5A82">
              <w:rPr>
                <w:lang w:val="en-US"/>
              </w:rPr>
              <w:t>max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CORE</w:t>
            </w:r>
            <w:r w:rsidR="00654F48" w:rsidRPr="00EA6B62">
              <w:t>_</w:t>
            </w:r>
            <w:r w:rsidR="00654F48" w:rsidRPr="001E5A82">
              <w:rPr>
                <w:lang w:val="en-US"/>
              </w:rPr>
              <w:t>JRCTIP</w:t>
            </w:r>
            <w:r w:rsidR="00654F48" w:rsidRPr="00EA6B62">
              <w:t>(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),</w:t>
            </w:r>
            <w:r w:rsidR="00654F48" w:rsidRPr="001E5A82">
              <w:rPr>
                <w:lang w:val="en-US"/>
              </w:rPr>
              <w:t>J</w:t>
            </w:r>
            <w:r w:rsidR="00654F48" w:rsidRPr="00EA6B62">
              <w:t>=1</w:t>
            </w:r>
            <w:r w:rsidR="00654F48" w:rsidRPr="001E5A82">
              <w:rPr>
                <w:lang w:val="en-US"/>
              </w:rPr>
              <w:t>CAN</w:t>
            </w:r>
            <w:r w:rsidR="00654F48" w:rsidRPr="00EA6B62">
              <w:t>-1)</w:t>
            </w:r>
            <w:r w:rsidR="00654F48">
              <w:t>;</w:t>
            </w:r>
          </w:p>
          <w:p w14:paraId="6518CA05" w14:textId="77777777" w:rsidR="00654F48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3) </w:t>
            </w:r>
            <w:r w:rsidR="00654F48">
              <w:t>CORE_JVVOD - исправить на массив размерностью в зависимости от CORE_JCPROT:</w:t>
            </w:r>
          </w:p>
          <w:p w14:paraId="030B0B52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CORE_JCPROT==0 max(CORE_JRCTIP(J),J=1CAN);</w:t>
            </w:r>
          </w:p>
          <w:p w14:paraId="59BDF2AC" w14:textId="77777777" w:rsidR="00654F48" w:rsidRPr="00EA6B62" w:rsidRDefault="00654F48" w:rsidP="00654F48">
            <w:pPr>
              <w:pStyle w:val="a4"/>
              <w:rPr>
                <w:lang w:val="en-US"/>
              </w:rPr>
            </w:pPr>
            <w:r w:rsidRPr="00EA6B62">
              <w:rPr>
                <w:lang w:val="en-US"/>
              </w:rPr>
              <w:t>-</w:t>
            </w:r>
            <w:r>
              <w:t>при</w:t>
            </w:r>
            <w:r w:rsidRPr="00EA6B62">
              <w:rPr>
                <w:lang w:val="en-US"/>
              </w:rPr>
              <w:t xml:space="preserve"> CORE_JCPROT==1 max(CORE_JRCTIP(J),J=1CAN-1);</w:t>
            </w:r>
          </w:p>
          <w:p w14:paraId="67139EEE" w14:textId="77777777" w:rsidR="00654F48" w:rsidRDefault="00654F48" w:rsidP="00654F48">
            <w:pPr>
              <w:pStyle w:val="a4"/>
            </w:pPr>
            <w:r>
              <w:t>(целые);</w:t>
            </w:r>
          </w:p>
          <w:p w14:paraId="76C4F742" w14:textId="77777777" w:rsidR="00654F48" w:rsidRPr="00FC432E" w:rsidRDefault="001E5A82" w:rsidP="001E5A82">
            <w:pPr>
              <w:spacing w:after="160" w:line="259" w:lineRule="auto"/>
              <w:ind w:firstLine="0"/>
              <w:jc w:val="left"/>
            </w:pPr>
            <w:r w:rsidRPr="001E5A82">
              <w:t xml:space="preserve">4) </w:t>
            </w:r>
            <w:r w:rsidR="00654F48" w:rsidRPr="00EA6B62">
              <w:t>CORE_EPSTF -</w:t>
            </w:r>
            <w:r w:rsidR="00654F48">
              <w:t xml:space="preserve"> </w:t>
            </w:r>
            <w:r w:rsidR="00654F48" w:rsidRPr="00EA6B62">
              <w:t xml:space="preserve"> записывается в файл с ИД только для первого типа ТВС</w:t>
            </w:r>
          </w:p>
        </w:tc>
        <w:tc>
          <w:tcPr>
            <w:tcW w:w="1411" w:type="dxa"/>
            <w:vAlign w:val="center"/>
          </w:tcPr>
          <w:p w14:paraId="7D4EA745" w14:textId="77777777" w:rsidR="00654F48" w:rsidRPr="00FC432E" w:rsidRDefault="00654F48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19.08.21</w:t>
            </w:r>
          </w:p>
        </w:tc>
      </w:tr>
      <w:tr w:rsidR="008962EC" w14:paraId="4E330557" w14:textId="77777777" w:rsidTr="00C10195">
        <w:tc>
          <w:tcPr>
            <w:tcW w:w="2830" w:type="dxa"/>
            <w:vAlign w:val="center"/>
          </w:tcPr>
          <w:p w14:paraId="731E0A20" w14:textId="77777777" w:rsidR="008962EC" w:rsidRDefault="008962EC" w:rsidP="00654F48">
            <w:pPr>
              <w:ind w:firstLine="0"/>
              <w:jc w:val="center"/>
            </w:pPr>
            <w:r>
              <w:lastRenderedPageBreak/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14.4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2776728" w14:textId="77777777" w:rsidR="008962EC" w:rsidRPr="001E5A82" w:rsidRDefault="008962EC" w:rsidP="008962EC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canent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19BD5B5A" w14:textId="77777777" w:rsidR="008962EC" w:rsidRDefault="008962EC" w:rsidP="008962EC">
            <w:pPr>
              <w:ind w:firstLine="0"/>
              <w:jc w:val="left"/>
            </w:pPr>
            <w:r w:rsidRPr="008962EC">
              <w:t xml:space="preserve">1) </w:t>
            </w:r>
            <w:r>
              <w:t xml:space="preserve">Изменил вывод узла </w:t>
            </w:r>
            <w:r w:rsidRPr="008962EC">
              <w:t>GASGAP_CORE</w:t>
            </w:r>
            <w:r>
              <w:t xml:space="preserve"> в зависимости от </w:t>
            </w:r>
            <w:r>
              <w:rPr>
                <w:lang w:val="en-US"/>
              </w:rPr>
              <w:t>CORE</w:t>
            </w:r>
            <w:r w:rsidRPr="008962EC">
              <w:t>_</w:t>
            </w:r>
            <w:r>
              <w:rPr>
                <w:lang w:val="en-US"/>
              </w:rPr>
              <w:t>JGTVL</w:t>
            </w:r>
            <w:r>
              <w:t>.</w:t>
            </w:r>
          </w:p>
          <w:p w14:paraId="10663BCD" w14:textId="77777777" w:rsidR="008962EC" w:rsidRDefault="008962EC" w:rsidP="008962EC">
            <w:pPr>
              <w:ind w:firstLine="0"/>
              <w:jc w:val="left"/>
            </w:pPr>
            <w:r>
              <w:t xml:space="preserve">2) Изменил запись свойства с </w:t>
            </w:r>
            <w:r w:rsidRPr="008962EC">
              <w:t>CORE_JD0ZAZ</w:t>
            </w:r>
            <w:r>
              <w:t xml:space="preserve"> на </w:t>
            </w:r>
            <w:r w:rsidRPr="008962EC">
              <w:t>CORE_D0ZAZ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3D10F27A" w14:textId="77777777" w:rsidR="008962EC" w:rsidRPr="008962EC" w:rsidRDefault="008962EC" w:rsidP="00654F48">
            <w:pPr>
              <w:ind w:firstLine="0"/>
              <w:jc w:val="center"/>
            </w:pPr>
            <w:r>
              <w:t>20.08.21</w:t>
            </w:r>
          </w:p>
        </w:tc>
      </w:tr>
      <w:tr w:rsidR="00AC3E0F" w14:paraId="30108A7A" w14:textId="77777777" w:rsidTr="00C10195">
        <w:tc>
          <w:tcPr>
            <w:tcW w:w="2830" w:type="dxa"/>
            <w:vAlign w:val="center"/>
          </w:tcPr>
          <w:p w14:paraId="1660BE56" w14:textId="77777777" w:rsidR="00AC3E0F" w:rsidRDefault="00AC3E0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14.5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872BA05" w14:textId="77777777" w:rsidR="00AC3E0F" w:rsidRPr="001E5A82" w:rsidRDefault="00AC3E0F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oopent</w:t>
            </w:r>
            <w:proofErr w:type="spellEnd"/>
            <w:r w:rsidRPr="001E5A82">
              <w:t>.</w:t>
            </w:r>
            <w:r>
              <w:rPr>
                <w:lang w:val="en-US"/>
              </w:rPr>
              <w:t>xml</w:t>
            </w:r>
            <w:r w:rsidRPr="001E5A82">
              <w:t>:</w:t>
            </w:r>
          </w:p>
          <w:p w14:paraId="0456FDF4" w14:textId="77777777" w:rsidR="00AC3E0F" w:rsidRPr="00AC3E0F" w:rsidRDefault="00AC3E0F" w:rsidP="008962EC">
            <w:pPr>
              <w:ind w:firstLine="0"/>
              <w:jc w:val="left"/>
            </w:pPr>
            <w:r w:rsidRPr="00AC3E0F">
              <w:t xml:space="preserve">1) </w:t>
            </w:r>
            <w:r>
              <w:t xml:space="preserve">Перевод свойства </w:t>
            </w:r>
            <w:r w:rsidRPr="00AC3E0F">
              <w:t>OOU_TOC</w:t>
            </w:r>
            <w:r>
              <w:t xml:space="preserve"> из узла «номер гидравлического </w:t>
            </w:r>
            <w:proofErr w:type="spellStart"/>
            <w:r>
              <w:t>макроучастка</w:t>
            </w:r>
            <w:proofErr w:type="spellEnd"/>
            <w:r>
              <w:t>» в «</w:t>
            </w:r>
            <w:r w:rsidRPr="00AC3E0F">
              <w:t xml:space="preserve">Данные для </w:t>
            </w:r>
            <w:proofErr w:type="spellStart"/>
            <w:r w:rsidRPr="00AC3E0F">
              <w:t>теплогидравлического</w:t>
            </w:r>
            <w:proofErr w:type="spellEnd"/>
            <w:r w:rsidRPr="00AC3E0F">
              <w:t xml:space="preserve"> расчета входной камеры реактора</w:t>
            </w:r>
            <w:r>
              <w:t>»</w:t>
            </w:r>
          </w:p>
        </w:tc>
        <w:tc>
          <w:tcPr>
            <w:tcW w:w="1411" w:type="dxa"/>
            <w:vAlign w:val="center"/>
          </w:tcPr>
          <w:p w14:paraId="18592C98" w14:textId="77777777" w:rsidR="00AC3E0F" w:rsidRDefault="00AC3E0F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F07152" w14:paraId="7C358F17" w14:textId="77777777" w:rsidTr="00C10195">
        <w:tc>
          <w:tcPr>
            <w:tcW w:w="2830" w:type="dxa"/>
            <w:vAlign w:val="center"/>
          </w:tcPr>
          <w:p w14:paraId="059D3A33" w14:textId="77777777" w:rsidR="00F07152" w:rsidRDefault="00F07152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14.6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BCE5BC3" w14:textId="77777777" w:rsidR="00F07152" w:rsidRPr="005A11B7" w:rsidRDefault="00F07152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36A3529C" w14:textId="77777777" w:rsidR="00F07152" w:rsidRPr="00F07152" w:rsidRDefault="00F07152" w:rsidP="005A11B7">
            <w:pPr>
              <w:ind w:firstLine="0"/>
              <w:jc w:val="left"/>
            </w:pPr>
            <w:r w:rsidRPr="005A11B7">
              <w:t xml:space="preserve">1) </w:t>
            </w:r>
            <w:r w:rsidR="005A11B7">
              <w:t>Изменение записи г</w:t>
            </w:r>
            <w:r>
              <w:t>омологическ</w:t>
            </w:r>
            <w:r w:rsidR="005A11B7">
              <w:t>ой</w:t>
            </w:r>
            <w:r>
              <w:t xml:space="preserve"> характеристик</w:t>
            </w:r>
            <w:r w:rsidR="005A11B7">
              <w:t>и</w:t>
            </w:r>
          </w:p>
        </w:tc>
        <w:tc>
          <w:tcPr>
            <w:tcW w:w="1411" w:type="dxa"/>
            <w:vAlign w:val="center"/>
          </w:tcPr>
          <w:p w14:paraId="32A4ED6F" w14:textId="77777777" w:rsidR="00F07152" w:rsidRDefault="00F07152" w:rsidP="00654F48">
            <w:pPr>
              <w:ind w:firstLine="0"/>
              <w:jc w:val="center"/>
            </w:pPr>
            <w:r>
              <w:t>28.08.21</w:t>
            </w:r>
          </w:p>
        </w:tc>
      </w:tr>
      <w:tr w:rsidR="00E87160" w14:paraId="7C2F5E91" w14:textId="77777777" w:rsidTr="00C10195">
        <w:tc>
          <w:tcPr>
            <w:tcW w:w="2830" w:type="dxa"/>
            <w:vAlign w:val="center"/>
          </w:tcPr>
          <w:p w14:paraId="2DBF6868" w14:textId="77777777" w:rsidR="00E87160" w:rsidRPr="00E87160" w:rsidRDefault="00E87160" w:rsidP="00654F48">
            <w:pPr>
              <w:ind w:firstLine="0"/>
              <w:jc w:val="center"/>
              <w:rPr>
                <w:lang w:val="en-US"/>
              </w:rPr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14.7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152BC9" w14:textId="77777777" w:rsidR="00E87160" w:rsidRDefault="00E87160" w:rsidP="00AC3E0F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5A11B7">
              <w:t>2</w:t>
            </w:r>
            <w:r>
              <w:rPr>
                <w:lang w:val="en-US"/>
              </w:rPr>
              <w:t>k</w:t>
            </w:r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7E3D74DD" w14:textId="77777777" w:rsidR="00E87160" w:rsidRDefault="00E87160" w:rsidP="00AC3E0F">
            <w:pPr>
              <w:ind w:firstLine="0"/>
              <w:jc w:val="left"/>
            </w:pPr>
            <w:r>
              <w:t>1) Изменил ошибку в записи гомологической характеристики</w:t>
            </w:r>
          </w:p>
          <w:p w14:paraId="16B940FE" w14:textId="77777777" w:rsidR="00E87160" w:rsidRDefault="00E87160" w:rsidP="00E87160">
            <w:pPr>
              <w:ind w:firstLine="0"/>
              <w:jc w:val="left"/>
            </w:pPr>
            <w:r>
              <w:t xml:space="preserve">По файлу </w:t>
            </w:r>
            <w:proofErr w:type="spellStart"/>
            <w:r>
              <w:rPr>
                <w:lang w:val="en-US"/>
              </w:rPr>
              <w:t>otyent</w:t>
            </w:r>
            <w:proofErr w:type="spellEnd"/>
            <w:r w:rsidRPr="005A11B7">
              <w:t>.</w:t>
            </w:r>
            <w:r>
              <w:rPr>
                <w:lang w:val="en-US"/>
              </w:rPr>
              <w:t>xml</w:t>
            </w:r>
            <w:r w:rsidRPr="005A11B7">
              <w:t>:</w:t>
            </w:r>
          </w:p>
          <w:p w14:paraId="5BFF09BE" w14:textId="77777777" w:rsidR="00E87160" w:rsidRDefault="00E87160" w:rsidP="00AC3E0F">
            <w:pPr>
              <w:ind w:firstLine="0"/>
              <w:jc w:val="left"/>
            </w:pPr>
            <w:r w:rsidRPr="00E87160">
              <w:t xml:space="preserve">1) </w:t>
            </w:r>
            <w:r>
              <w:t xml:space="preserve">Изменил размерность массива свойства </w:t>
            </w:r>
            <w:r w:rsidRPr="00E87160">
              <w:t>OTY_JMCOUT</w:t>
            </w:r>
            <w:r>
              <w:t xml:space="preserve"> </w:t>
            </w:r>
            <w:r w:rsidRPr="00E87160">
              <w:t>в зависимости от CORE_JCPROT: -JCAN при CORE_JCPROT==0 ;</w:t>
            </w:r>
          </w:p>
          <w:p w14:paraId="6225A413" w14:textId="77777777" w:rsidR="00E87160" w:rsidRPr="00E87160" w:rsidRDefault="00E87160" w:rsidP="00AC3E0F">
            <w:pPr>
              <w:ind w:firstLine="0"/>
              <w:jc w:val="left"/>
            </w:pPr>
            <w:r w:rsidRPr="00E87160">
              <w:t xml:space="preserve"> -JCAN-1 при CORE_JCPROT==1.</w:t>
            </w:r>
          </w:p>
        </w:tc>
        <w:tc>
          <w:tcPr>
            <w:tcW w:w="1411" w:type="dxa"/>
            <w:vAlign w:val="center"/>
          </w:tcPr>
          <w:p w14:paraId="591455E0" w14:textId="77777777" w:rsidR="00E87160" w:rsidRDefault="00BA6DFB" w:rsidP="00654F48">
            <w:pPr>
              <w:ind w:firstLine="0"/>
              <w:jc w:val="center"/>
            </w:pPr>
            <w:r>
              <w:t>30.08.21</w:t>
            </w:r>
          </w:p>
        </w:tc>
      </w:tr>
      <w:tr w:rsidR="008C1A4F" w14:paraId="1B302FE6" w14:textId="77777777" w:rsidTr="00C10195">
        <w:tc>
          <w:tcPr>
            <w:tcW w:w="2830" w:type="dxa"/>
            <w:vAlign w:val="center"/>
          </w:tcPr>
          <w:p w14:paraId="404BEBF8" w14:textId="77777777" w:rsidR="008C1A4F" w:rsidRDefault="008C1A4F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14.8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A85658" w14:textId="77777777" w:rsidR="008C1A4F" w:rsidRPr="008C1A4F" w:rsidRDefault="008C1A4F" w:rsidP="00AC3E0F">
            <w:pPr>
              <w:ind w:firstLine="0"/>
              <w:jc w:val="left"/>
            </w:pPr>
            <w:r>
              <w:t xml:space="preserve">Исправил ошибки со считыванием файла </w:t>
            </w:r>
            <w:r>
              <w:rPr>
                <w:lang w:val="en-US"/>
              </w:rPr>
              <w:t>main</w:t>
            </w:r>
            <w:r w:rsidRPr="008C1A4F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14:paraId="44055239" w14:textId="77777777" w:rsidR="008C1A4F" w:rsidRPr="008C1A4F" w:rsidRDefault="008C1A4F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03.09.21</w:t>
            </w:r>
          </w:p>
        </w:tc>
      </w:tr>
      <w:tr w:rsidR="008607B6" w14:paraId="6433C7C9" w14:textId="77777777" w:rsidTr="00C10195">
        <w:tc>
          <w:tcPr>
            <w:tcW w:w="2830" w:type="dxa"/>
            <w:vAlign w:val="center"/>
          </w:tcPr>
          <w:p w14:paraId="22AA4035" w14:textId="77777777" w:rsidR="008607B6" w:rsidRDefault="008607B6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14.9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86DE6D3" w14:textId="77777777" w:rsidR="008607B6" w:rsidRPr="008607B6" w:rsidRDefault="008607B6" w:rsidP="00AC3E0F">
            <w:pPr>
              <w:ind w:firstLine="0"/>
              <w:jc w:val="left"/>
            </w:pPr>
            <w:r>
              <w:t xml:space="preserve">Исправил формирование сигналов </w:t>
            </w:r>
            <w:r>
              <w:rPr>
                <w:lang w:val="en-US"/>
              </w:rPr>
              <w:t>ASU</w:t>
            </w:r>
            <w:r w:rsidRPr="008607B6">
              <w:t>_</w:t>
            </w:r>
            <w:r>
              <w:rPr>
                <w:lang w:val="en-US"/>
              </w:rPr>
              <w:t>ELM</w:t>
            </w:r>
            <w:r w:rsidRPr="008607B6">
              <w:t xml:space="preserve"> </w:t>
            </w:r>
            <w:r>
              <w:t xml:space="preserve">для файла </w:t>
            </w:r>
            <w:proofErr w:type="spellStart"/>
            <w:r>
              <w:rPr>
                <w:lang w:val="en-US"/>
              </w:rPr>
              <w:t>asuelm</w:t>
            </w:r>
            <w:proofErr w:type="spellEnd"/>
            <w:r w:rsidRPr="008607B6">
              <w:t>.</w:t>
            </w:r>
            <w:r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B3D27FC" w14:textId="77777777" w:rsidR="008607B6" w:rsidRPr="008607B6" w:rsidRDefault="008607B6" w:rsidP="00654F4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17.09.21</w:t>
            </w:r>
          </w:p>
        </w:tc>
      </w:tr>
      <w:tr w:rsidR="006907CC" w14:paraId="5E6BF466" w14:textId="77777777" w:rsidTr="00C10195">
        <w:tc>
          <w:tcPr>
            <w:tcW w:w="2830" w:type="dxa"/>
            <w:vAlign w:val="center"/>
          </w:tcPr>
          <w:p w14:paraId="33A56895" w14:textId="3C8BE568" w:rsidR="006907CC" w:rsidRDefault="006907CC" w:rsidP="00654F48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6BA9EF4C" w14:textId="61BA866B" w:rsidR="006907CC" w:rsidRPr="006907CC" w:rsidRDefault="006907CC" w:rsidP="00AC3E0F">
            <w:pPr>
              <w:ind w:firstLine="0"/>
              <w:jc w:val="left"/>
            </w:pPr>
            <w:r>
              <w:t xml:space="preserve">Исправил считывание файлов </w:t>
            </w:r>
            <w:proofErr w:type="spellStart"/>
            <w:r>
              <w:rPr>
                <w:lang w:val="en-US"/>
              </w:rPr>
              <w:t>volid</w:t>
            </w:r>
            <w:proofErr w:type="spellEnd"/>
            <w:r w:rsidRPr="006907CC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6907CC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6907CC">
              <w:t>2</w:t>
            </w:r>
            <w:r>
              <w:rPr>
                <w:lang w:val="en-US"/>
              </w:rPr>
              <w:t>k</w:t>
            </w:r>
            <w:r w:rsidRPr="006907CC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 w:rsidRPr="006907CC">
              <w:t xml:space="preserve"> (</w:t>
            </w:r>
            <w:r>
              <w:t>пишет ошибку, если не указана размерность таблицы для стандартного соединения</w:t>
            </w:r>
            <w:r w:rsidRPr="006907CC">
              <w:t>)</w:t>
            </w:r>
          </w:p>
        </w:tc>
        <w:tc>
          <w:tcPr>
            <w:tcW w:w="1411" w:type="dxa"/>
            <w:vAlign w:val="center"/>
          </w:tcPr>
          <w:p w14:paraId="714E2846" w14:textId="02A838E5" w:rsidR="006907CC" w:rsidRPr="006907CC" w:rsidRDefault="006907CC" w:rsidP="00654F48">
            <w:pPr>
              <w:ind w:firstLine="0"/>
              <w:jc w:val="center"/>
            </w:pPr>
            <w:r>
              <w:t>24.09.21</w:t>
            </w:r>
          </w:p>
        </w:tc>
      </w:tr>
      <w:tr w:rsidR="00B73F4D" w14:paraId="179FCCC4" w14:textId="77777777" w:rsidTr="00C10195">
        <w:tc>
          <w:tcPr>
            <w:tcW w:w="2830" w:type="dxa"/>
            <w:vAlign w:val="center"/>
          </w:tcPr>
          <w:p w14:paraId="17B024DE" w14:textId="0AE3AD85" w:rsidR="00B73F4D" w:rsidRDefault="00B73F4D" w:rsidP="00B73F4D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14.11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B830B99" w14:textId="7AE5EB25" w:rsidR="00B73F4D" w:rsidRPr="00B73F4D" w:rsidRDefault="00B73F4D" w:rsidP="00B73F4D">
            <w:pPr>
              <w:ind w:firstLine="0"/>
              <w:jc w:val="left"/>
            </w:pPr>
            <w:r>
              <w:t xml:space="preserve">Исправил считывание файлов </w:t>
            </w:r>
            <w:proofErr w:type="spellStart"/>
            <w:r>
              <w:rPr>
                <w:lang w:val="en-US"/>
              </w:rPr>
              <w:t>gidr</w:t>
            </w:r>
            <w:proofErr w:type="spellEnd"/>
            <w:r w:rsidRPr="00B73F4D">
              <w:t>2</w:t>
            </w:r>
            <w:r>
              <w:rPr>
                <w:lang w:val="en-US"/>
              </w:rPr>
              <w:t>k</w:t>
            </w:r>
            <w:r w:rsidRPr="00B73F4D">
              <w:t xml:space="preserve">, </w:t>
            </w:r>
            <w:r>
              <w:rPr>
                <w:lang w:val="en-US"/>
              </w:rPr>
              <w:t>measure</w:t>
            </w:r>
            <w:r w:rsidRPr="00B73F4D">
              <w:t xml:space="preserve">, </w:t>
            </w:r>
            <w:proofErr w:type="spellStart"/>
            <w:r>
              <w:rPr>
                <w:lang w:val="en-US"/>
              </w:rPr>
              <w:t>elpows</w:t>
            </w:r>
            <w:proofErr w:type="spellEnd"/>
            <w:r w:rsidRPr="00B73F4D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asuval</w:t>
            </w:r>
            <w:proofErr w:type="spellEnd"/>
          </w:p>
        </w:tc>
        <w:tc>
          <w:tcPr>
            <w:tcW w:w="1411" w:type="dxa"/>
            <w:vAlign w:val="center"/>
          </w:tcPr>
          <w:p w14:paraId="4D60DA34" w14:textId="45AC32AA" w:rsidR="00B73F4D" w:rsidRPr="00B73F4D" w:rsidRDefault="00B73F4D" w:rsidP="00B73F4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07.10.2021</w:t>
            </w:r>
          </w:p>
        </w:tc>
      </w:tr>
      <w:tr w:rsidR="0021714F" w14:paraId="56AB2750" w14:textId="77777777" w:rsidTr="00C10195">
        <w:tc>
          <w:tcPr>
            <w:tcW w:w="2830" w:type="dxa"/>
            <w:vAlign w:val="center"/>
          </w:tcPr>
          <w:p w14:paraId="1D19DAA8" w14:textId="127E1BED" w:rsidR="0021714F" w:rsidRDefault="0021714F" w:rsidP="0021714F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3E626D1" w14:textId="2C675792" w:rsidR="0021714F" w:rsidRPr="0021714F" w:rsidRDefault="0021714F" w:rsidP="005F1FD0">
            <w:pPr>
              <w:ind w:firstLine="0"/>
              <w:jc w:val="left"/>
            </w:pPr>
            <w:r>
              <w:t xml:space="preserve">Сделал формирование файла </w:t>
            </w:r>
            <w:r>
              <w:rPr>
                <w:lang w:val="en-US"/>
              </w:rPr>
              <w:t>kin</w:t>
            </w:r>
            <w:r w:rsidRPr="0021714F">
              <w:t>_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1714F">
              <w:t>.</w:t>
            </w:r>
            <w:r w:rsidR="005F1FD0">
              <w:rPr>
                <w:lang w:val="en-US"/>
              </w:rPr>
              <w:t>xml</w:t>
            </w:r>
          </w:p>
        </w:tc>
        <w:tc>
          <w:tcPr>
            <w:tcW w:w="1411" w:type="dxa"/>
            <w:vAlign w:val="center"/>
          </w:tcPr>
          <w:p w14:paraId="2F6BD3DA" w14:textId="54A078D2" w:rsidR="0021714F" w:rsidRDefault="0021714F" w:rsidP="0021714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22.11.2021</w:t>
            </w:r>
          </w:p>
        </w:tc>
      </w:tr>
      <w:tr w:rsidR="005F1FD0" w14:paraId="13E1C6AC" w14:textId="77777777" w:rsidTr="00C10195">
        <w:tc>
          <w:tcPr>
            <w:tcW w:w="2830" w:type="dxa"/>
            <w:vAlign w:val="center"/>
          </w:tcPr>
          <w:p w14:paraId="3258072B" w14:textId="1F6478CE" w:rsidR="005F1FD0" w:rsidRDefault="005F1FD0" w:rsidP="005F1FD0">
            <w:pPr>
              <w:ind w:firstLine="0"/>
              <w:jc w:val="center"/>
            </w:pPr>
            <w:bookmarkStart w:id="0" w:name="_GoBack" w:colFirst="1" w:colLast="1"/>
            <w:r>
              <w:t>Конвертер(</w:t>
            </w:r>
            <w:r>
              <w:rPr>
                <w:lang w:val="en-US"/>
              </w:rPr>
              <w:t>rev</w:t>
            </w:r>
            <w:r w:rsidRPr="0018305D">
              <w:t>.</w:t>
            </w:r>
            <w:r>
              <w:rPr>
                <w:lang w:val="en-US"/>
              </w:rPr>
              <w:t>15.1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72C8D0B" w14:textId="77777777" w:rsidR="005F1FD0" w:rsidRDefault="005F1FD0" w:rsidP="005F1FD0">
            <w:pPr>
              <w:ind w:firstLine="0"/>
              <w:jc w:val="left"/>
            </w:pPr>
            <w:r>
              <w:t xml:space="preserve">Исправил формирование файла </w:t>
            </w:r>
            <w:r>
              <w:rPr>
                <w:lang w:val="en-US"/>
              </w:rPr>
              <w:t>kin</w:t>
            </w:r>
            <w:r w:rsidRPr="0021714F">
              <w:t>_</w:t>
            </w:r>
            <w:proofErr w:type="spellStart"/>
            <w:r>
              <w:rPr>
                <w:lang w:val="en-US"/>
              </w:rPr>
              <w:t>sp</w:t>
            </w:r>
            <w:proofErr w:type="spellEnd"/>
            <w:r w:rsidRPr="0021714F">
              <w:t>.</w:t>
            </w:r>
            <w:r>
              <w:rPr>
                <w:lang w:val="en-US"/>
              </w:rPr>
              <w:t>xml</w:t>
            </w:r>
            <w:r>
              <w:t>:</w:t>
            </w:r>
          </w:p>
          <w:p w14:paraId="7617C6A6" w14:textId="33B8DC90" w:rsidR="005F1FD0" w:rsidRPr="005F1FD0" w:rsidRDefault="005F1FD0" w:rsidP="004237AA">
            <w:pPr>
              <w:ind w:firstLine="0"/>
              <w:jc w:val="left"/>
            </w:pPr>
            <w:r>
              <w:t xml:space="preserve">1) Изменил запись </w:t>
            </w:r>
            <w:r w:rsidR="004237AA">
              <w:t>сигналов</w:t>
            </w:r>
            <w:r>
              <w:t xml:space="preserve"> </w:t>
            </w:r>
            <w:r w:rsidRPr="005F1FD0">
              <w:t>KIN7_PNKIN</w:t>
            </w:r>
            <w:r>
              <w:t xml:space="preserve"> и </w:t>
            </w:r>
            <w:r w:rsidRPr="005F1FD0">
              <w:t>powfis</w:t>
            </w:r>
          </w:p>
        </w:tc>
        <w:tc>
          <w:tcPr>
            <w:tcW w:w="1411" w:type="dxa"/>
            <w:vAlign w:val="center"/>
          </w:tcPr>
          <w:p w14:paraId="092CB9D5" w14:textId="37E1C519" w:rsidR="005F1FD0" w:rsidRDefault="005F1FD0" w:rsidP="005F1FD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23.11.2021</w:t>
            </w:r>
          </w:p>
        </w:tc>
      </w:tr>
      <w:bookmarkEnd w:id="0"/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21714F"/>
    <w:rsid w:val="003301CC"/>
    <w:rsid w:val="00344DD9"/>
    <w:rsid w:val="003E78AD"/>
    <w:rsid w:val="003F22F9"/>
    <w:rsid w:val="004237AA"/>
    <w:rsid w:val="00457CDC"/>
    <w:rsid w:val="00507058"/>
    <w:rsid w:val="005358F1"/>
    <w:rsid w:val="00536E41"/>
    <w:rsid w:val="00565F45"/>
    <w:rsid w:val="005A11B7"/>
    <w:rsid w:val="005E68DB"/>
    <w:rsid w:val="005F1FD0"/>
    <w:rsid w:val="00654F48"/>
    <w:rsid w:val="006907CC"/>
    <w:rsid w:val="006C5101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73F4D"/>
    <w:rsid w:val="00BA6DFB"/>
    <w:rsid w:val="00C10195"/>
    <w:rsid w:val="00D27F05"/>
    <w:rsid w:val="00D63533"/>
    <w:rsid w:val="00D8151A"/>
    <w:rsid w:val="00DA5392"/>
    <w:rsid w:val="00DA5BBF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74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32</cp:revision>
  <dcterms:created xsi:type="dcterms:W3CDTF">2021-08-08T16:47:00Z</dcterms:created>
  <dcterms:modified xsi:type="dcterms:W3CDTF">2021-11-23T14:56:00Z</dcterms:modified>
</cp:coreProperties>
</file>