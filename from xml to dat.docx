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20EC" w:rsidRDefault="00E81729" w:rsidP="00E81729">
      <w:pPr>
        <w:pStyle w:val="1"/>
      </w:pPr>
      <w:r>
        <w:t>Список вводимых изменений для доработки конвертера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  <w:gridCol w:w="5387"/>
        <w:gridCol w:w="1411"/>
      </w:tblGrid>
      <w:tr w:rsidR="00C10195" w:rsidTr="00C10195">
        <w:tc>
          <w:tcPr>
            <w:tcW w:w="2830" w:type="dxa"/>
            <w:vAlign w:val="center"/>
          </w:tcPr>
          <w:p w:rsidR="00C10195" w:rsidRPr="00945E30" w:rsidRDefault="00C10195" w:rsidP="00E81729">
            <w:pPr>
              <w:ind w:firstLine="0"/>
              <w:jc w:val="center"/>
              <w:rPr>
                <w:b/>
              </w:rPr>
            </w:pPr>
            <w:r w:rsidRPr="00945E30">
              <w:rPr>
                <w:b/>
              </w:rPr>
              <w:t>Версия конвертера</w:t>
            </w:r>
          </w:p>
        </w:tc>
        <w:tc>
          <w:tcPr>
            <w:tcW w:w="5387" w:type="dxa"/>
            <w:vAlign w:val="center"/>
          </w:tcPr>
          <w:p w:rsidR="00C10195" w:rsidRPr="00945E30" w:rsidRDefault="00C10195" w:rsidP="00E81729">
            <w:pPr>
              <w:ind w:firstLine="0"/>
              <w:jc w:val="center"/>
              <w:rPr>
                <w:b/>
              </w:rPr>
            </w:pPr>
            <w:r w:rsidRPr="00945E30">
              <w:rPr>
                <w:b/>
              </w:rPr>
              <w:t>Описание вводимых изменений</w:t>
            </w:r>
          </w:p>
        </w:tc>
        <w:tc>
          <w:tcPr>
            <w:tcW w:w="1411" w:type="dxa"/>
          </w:tcPr>
          <w:p w:rsidR="00C10195" w:rsidRPr="00945E30" w:rsidRDefault="00C10195" w:rsidP="00E81729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Дата</w:t>
            </w:r>
          </w:p>
        </w:tc>
      </w:tr>
      <w:tr w:rsidR="00C10195" w:rsidTr="00C10195">
        <w:tc>
          <w:tcPr>
            <w:tcW w:w="2830" w:type="dxa"/>
            <w:vAlign w:val="center"/>
          </w:tcPr>
          <w:p w:rsidR="00C10195" w:rsidRPr="00945E30" w:rsidRDefault="00654F48" w:rsidP="00E81729">
            <w:pPr>
              <w:ind w:firstLine="0"/>
              <w:jc w:val="center"/>
            </w:pPr>
            <w:r>
              <w:t>Конвертер(</w:t>
            </w:r>
            <w:r>
              <w:rPr>
                <w:lang w:val="en-US"/>
              </w:rPr>
              <w:t>rev.1.0</w:t>
            </w:r>
            <w:r>
              <w:t>)</w:t>
            </w:r>
          </w:p>
        </w:tc>
        <w:tc>
          <w:tcPr>
            <w:tcW w:w="5387" w:type="dxa"/>
            <w:vAlign w:val="center"/>
          </w:tcPr>
          <w:p w:rsidR="00C10195" w:rsidRPr="00654F48" w:rsidRDefault="00654F48" w:rsidP="00945E30">
            <w:pPr>
              <w:ind w:firstLine="0"/>
              <w:jc w:val="left"/>
            </w:pPr>
            <w:r>
              <w:t>Сделал формирование файла</w:t>
            </w:r>
            <w:r w:rsidRPr="00654F48">
              <w:t xml:space="preserve"> </w:t>
            </w:r>
            <w:r>
              <w:rPr>
                <w:lang w:val="en-US"/>
              </w:rPr>
              <w:t>c</w:t>
            </w:r>
            <w:r w:rsidRPr="00654F48">
              <w:t xml:space="preserve"> </w:t>
            </w:r>
            <w:r>
              <w:t xml:space="preserve">ИД </w:t>
            </w:r>
            <w:r>
              <w:rPr>
                <w:lang w:val="en-US"/>
              </w:rPr>
              <w:t>main</w:t>
            </w:r>
            <w:r w:rsidRPr="00654F48">
              <w:t>.</w:t>
            </w:r>
            <w:proofErr w:type="spellStart"/>
            <w:r>
              <w:rPr>
                <w:lang w:val="en-US"/>
              </w:rPr>
              <w:t>dat</w:t>
            </w:r>
            <w:proofErr w:type="spellEnd"/>
          </w:p>
        </w:tc>
        <w:tc>
          <w:tcPr>
            <w:tcW w:w="1411" w:type="dxa"/>
            <w:vAlign w:val="center"/>
          </w:tcPr>
          <w:p w:rsidR="00C10195" w:rsidRPr="00AB7DED" w:rsidRDefault="00DF6DAB" w:rsidP="00C1019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03.09</w:t>
            </w:r>
            <w:bookmarkStart w:id="0" w:name="_GoBack"/>
            <w:bookmarkEnd w:id="0"/>
            <w:r w:rsidR="00AB7DED">
              <w:rPr>
                <w:lang w:val="en-US"/>
              </w:rPr>
              <w:t>.21</w:t>
            </w:r>
          </w:p>
        </w:tc>
      </w:tr>
    </w:tbl>
    <w:p w:rsidR="00E81729" w:rsidRPr="00E81729" w:rsidRDefault="00E81729" w:rsidP="001E5A82">
      <w:pPr>
        <w:ind w:firstLine="0"/>
      </w:pPr>
    </w:p>
    <w:sectPr w:rsidR="00E81729" w:rsidRPr="00E81729" w:rsidSect="009A5D18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170278"/>
    <w:multiLevelType w:val="hybridMultilevel"/>
    <w:tmpl w:val="D05278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1CC"/>
    <w:rsid w:val="000568AD"/>
    <w:rsid w:val="000B1BE8"/>
    <w:rsid w:val="000F6433"/>
    <w:rsid w:val="0018305D"/>
    <w:rsid w:val="0019629D"/>
    <w:rsid w:val="001E5A82"/>
    <w:rsid w:val="003301CC"/>
    <w:rsid w:val="00344DD9"/>
    <w:rsid w:val="003E78AD"/>
    <w:rsid w:val="003F22F9"/>
    <w:rsid w:val="00457CDC"/>
    <w:rsid w:val="00507058"/>
    <w:rsid w:val="005358F1"/>
    <w:rsid w:val="00536E41"/>
    <w:rsid w:val="00565F45"/>
    <w:rsid w:val="005A11B7"/>
    <w:rsid w:val="005E68DB"/>
    <w:rsid w:val="00654F48"/>
    <w:rsid w:val="006C5101"/>
    <w:rsid w:val="00701C12"/>
    <w:rsid w:val="007D2E1C"/>
    <w:rsid w:val="007E5218"/>
    <w:rsid w:val="008962EC"/>
    <w:rsid w:val="008C1A4F"/>
    <w:rsid w:val="0091506D"/>
    <w:rsid w:val="00945E30"/>
    <w:rsid w:val="009A214D"/>
    <w:rsid w:val="009A5D18"/>
    <w:rsid w:val="00A678D3"/>
    <w:rsid w:val="00AB7DED"/>
    <w:rsid w:val="00AC3E0F"/>
    <w:rsid w:val="00BA6DFB"/>
    <w:rsid w:val="00C10195"/>
    <w:rsid w:val="00D27F05"/>
    <w:rsid w:val="00D63533"/>
    <w:rsid w:val="00D8151A"/>
    <w:rsid w:val="00DA5392"/>
    <w:rsid w:val="00DA5BBF"/>
    <w:rsid w:val="00DF6DAB"/>
    <w:rsid w:val="00E81729"/>
    <w:rsid w:val="00E87160"/>
    <w:rsid w:val="00EC514F"/>
    <w:rsid w:val="00ED2D39"/>
    <w:rsid w:val="00F07152"/>
    <w:rsid w:val="00FC432E"/>
    <w:rsid w:val="00FD20EC"/>
    <w:rsid w:val="00FF7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060F79-C707-4F18-9DFC-E3DDE77B9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3E0F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aliases w:val="16 Ж ТНР"/>
    <w:basedOn w:val="a"/>
    <w:next w:val="a"/>
    <w:link w:val="10"/>
    <w:uiPriority w:val="9"/>
    <w:qFormat/>
    <w:rsid w:val="00457CDC"/>
    <w:pPr>
      <w:keepNext/>
      <w:keepLines/>
      <w:spacing w:before="240" w:after="240"/>
      <w:ind w:firstLine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aliases w:val="Подзаголовок мой"/>
    <w:basedOn w:val="a"/>
    <w:next w:val="a"/>
    <w:link w:val="20"/>
    <w:uiPriority w:val="9"/>
    <w:unhideWhenUsed/>
    <w:qFormat/>
    <w:rsid w:val="00ED2D39"/>
    <w:pPr>
      <w:keepNext/>
      <w:keepLines/>
      <w:spacing w:before="120" w:after="120"/>
      <w:ind w:firstLine="0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16 Ж ТНР Знак"/>
    <w:basedOn w:val="a0"/>
    <w:link w:val="1"/>
    <w:uiPriority w:val="9"/>
    <w:rsid w:val="00457CDC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aliases w:val="Подзаголовок мой Знак"/>
    <w:basedOn w:val="a0"/>
    <w:link w:val="2"/>
    <w:uiPriority w:val="9"/>
    <w:rsid w:val="00ED2D39"/>
    <w:rPr>
      <w:rFonts w:ascii="Times New Roman" w:eastAsiaTheme="majorEastAsia" w:hAnsi="Times New Roman" w:cstheme="majorBidi"/>
      <w:b/>
      <w:sz w:val="28"/>
      <w:szCs w:val="26"/>
    </w:rPr>
  </w:style>
  <w:style w:type="table" w:styleId="a3">
    <w:name w:val="Table Grid"/>
    <w:basedOn w:val="a1"/>
    <w:uiPriority w:val="39"/>
    <w:rsid w:val="00E817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45E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vgeniy-boss\Documents\&#1053;&#1072;&#1089;&#1090;&#1088;&#1072;&#1080;&#1074;&#1072;&#1077;&#1084;&#1099;&#1077;%20&#1096;&#1072;&#1073;&#1083;&#1086;&#1085;&#1099;%20Office\&#1064;&#1072;&#1073;&#1083;&#1086;&#1085;%20&#1087;&#1086;%20&#1043;&#1054;&#1057;&#1058;&#1091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Шаблон по ГОСТу.dotx</Template>
  <TotalTime>68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Сокуренко</dc:creator>
  <cp:keywords/>
  <dc:description/>
  <cp:lastModifiedBy>Евгений Сокуренко</cp:lastModifiedBy>
  <cp:revision>26</cp:revision>
  <dcterms:created xsi:type="dcterms:W3CDTF">2021-08-08T16:47:00Z</dcterms:created>
  <dcterms:modified xsi:type="dcterms:W3CDTF">2021-09-03T15:17:00Z</dcterms:modified>
</cp:coreProperties>
</file>